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0315" w14:textId="77777777" w:rsidR="00F70483" w:rsidRDefault="00000000" w:rsidP="00950F22">
      <w:pPr>
        <w:jc w:val="center"/>
        <w:rPr>
          <w:sz w:val="48"/>
          <w:szCs w:val="48"/>
        </w:rPr>
      </w:pPr>
      <w:r w:rsidRPr="00950F22">
        <w:rPr>
          <w:sz w:val="48"/>
          <w:szCs w:val="48"/>
        </w:rPr>
        <w:t>Fejlesztői Dokumentáció</w:t>
      </w:r>
    </w:p>
    <w:p w14:paraId="5F190EC2" w14:textId="733DAE53" w:rsidR="00950F22" w:rsidRPr="00950F22" w:rsidRDefault="00950F22" w:rsidP="00950F22">
      <w:pPr>
        <w:jc w:val="center"/>
        <w:rPr>
          <w:sz w:val="32"/>
          <w:szCs w:val="32"/>
        </w:rPr>
      </w:pPr>
      <w:r>
        <w:rPr>
          <w:sz w:val="32"/>
          <w:szCs w:val="32"/>
        </w:rPr>
        <w:t>Készítette Glonczi Tamás és Kulcsár Dénes</w:t>
      </w:r>
    </w:p>
    <w:p w14:paraId="17564DDE" w14:textId="64F5EA9A" w:rsidR="00950F22" w:rsidRDefault="00950F22">
      <w:r>
        <w:br w:type="page"/>
      </w:r>
    </w:p>
    <w:p w14:paraId="44C68356" w14:textId="77777777" w:rsidR="00F70483" w:rsidRPr="00950F22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Az alkalmazás egy Book struktúrát definiál, amely a könyv címét, szerzőjét, oldalszámát, műfaját és helyét tárolja. Ezeket az adatokat felhasználva lehetőség van új könyvek hozzáadására és meglévő könyvek törlésére és listázására.</w:t>
      </w:r>
    </w:p>
    <w:p w14:paraId="0EA94A6B" w14:textId="10E66156" w:rsidR="00F70483" w:rsidRPr="00950F22" w:rsidRDefault="00D32061">
      <w:pPr>
        <w:rPr>
          <w:sz w:val="32"/>
          <w:szCs w:val="32"/>
        </w:rPr>
      </w:pPr>
      <w:r w:rsidRPr="00950F22">
        <w:rPr>
          <w:noProof/>
          <w:sz w:val="32"/>
          <w:szCs w:val="32"/>
        </w:rPr>
        <w:drawing>
          <wp:inline distT="0" distB="0" distL="0" distR="0" wp14:anchorId="74737F6C" wp14:editId="4E759BCA">
            <wp:extent cx="5763895" cy="21062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ABFD" w14:textId="77777777" w:rsidR="00F70483" w:rsidRPr="00950F22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A könyvek adatait egy szöveges fájlban tároljuk (books.txt), amelyet az alkalmazás betölt a program indításakor, és a kilépéskor elmenti a benne lévő módosításokkal együtt.</w:t>
      </w:r>
    </w:p>
    <w:p w14:paraId="6F0AB677" w14:textId="3343AF60" w:rsidR="00F70483" w:rsidRDefault="00D32061">
      <w:r w:rsidRPr="001548ED">
        <w:rPr>
          <w:noProof/>
        </w:rPr>
        <w:drawing>
          <wp:inline distT="0" distB="0" distL="0" distR="0" wp14:anchorId="2E209C14" wp14:editId="01BC638C">
            <wp:extent cx="5540375" cy="89408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DDDB" w14:textId="77777777" w:rsidR="00F70483" w:rsidRPr="00950F22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Az alkalmazás fő funkciói a következők:</w:t>
      </w:r>
    </w:p>
    <w:p w14:paraId="6779E051" w14:textId="46F7700D" w:rsidR="00F70483" w:rsidRDefault="00950F22">
      <w:pPr>
        <w:rPr>
          <w:rFonts w:ascii="Cascadia Mono" w:hAnsi="Cascadia Mono" w:cs="Cascadia Mono"/>
          <w:color w:val="000000" w:themeColor="text1"/>
          <w:kern w:val="0"/>
          <w:sz w:val="32"/>
          <w:szCs w:val="32"/>
          <w:lang w:eastAsia="hu-HU"/>
        </w:rPr>
      </w:pPr>
      <w:r>
        <w:rPr>
          <w:sz w:val="32"/>
          <w:szCs w:val="32"/>
        </w:rPr>
        <w:t>Menü egy</w:t>
      </w:r>
      <w:r w:rsidRPr="00950F22">
        <w:rPr>
          <w:color w:val="FFFFFF" w:themeColor="background1"/>
          <w:sz w:val="52"/>
          <w:szCs w:val="52"/>
        </w:rPr>
        <w:t xml:space="preserve"> </w:t>
      </w:r>
      <w:r w:rsidRPr="00950F22">
        <w:rPr>
          <w:rFonts w:ascii="Cascadia Mono" w:hAnsi="Cascadia Mono" w:cs="Cascadia Mono"/>
          <w:color w:val="000000" w:themeColor="text1"/>
          <w:kern w:val="0"/>
          <w:sz w:val="32"/>
          <w:szCs w:val="32"/>
          <w:lang w:eastAsia="hu-HU"/>
        </w:rPr>
        <w:t>switch</w:t>
      </w:r>
      <w:r w:rsidRPr="00950F22">
        <w:rPr>
          <w:rFonts w:ascii="Cascadia Mono" w:hAnsi="Cascadia Mono" w:cs="Cascadia Mono"/>
          <w:color w:val="000000" w:themeColor="text1"/>
          <w:kern w:val="0"/>
          <w:sz w:val="32"/>
          <w:szCs w:val="32"/>
          <w:lang w:eastAsia="hu-HU"/>
        </w:rPr>
        <w:t xml:space="preserve"> </w:t>
      </w:r>
      <w:r>
        <w:rPr>
          <w:rFonts w:ascii="Cascadia Mono" w:hAnsi="Cascadia Mono" w:cs="Cascadia Mono"/>
          <w:color w:val="000000" w:themeColor="text1"/>
          <w:kern w:val="0"/>
          <w:sz w:val="32"/>
          <w:szCs w:val="32"/>
          <w:lang w:eastAsia="hu-HU"/>
        </w:rPr>
        <w:t>segítségével működik:</w:t>
      </w:r>
    </w:p>
    <w:p w14:paraId="1A6D9335" w14:textId="45CA58F8" w:rsidR="00950F22" w:rsidRPr="00950F22" w:rsidRDefault="00D32061">
      <w:pPr>
        <w:rPr>
          <w:sz w:val="32"/>
          <w:szCs w:val="32"/>
        </w:rPr>
      </w:pPr>
      <w:r w:rsidRPr="00950F22">
        <w:rPr>
          <w:noProof/>
          <w:sz w:val="32"/>
          <w:szCs w:val="32"/>
        </w:rPr>
        <w:drawing>
          <wp:inline distT="0" distB="0" distL="0" distR="0" wp14:anchorId="6FED4AC1" wp14:editId="5DBD64A1">
            <wp:extent cx="5188585" cy="2397760"/>
            <wp:effectExtent l="0" t="0" r="0" b="0"/>
            <wp:docPr id="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6163" w14:textId="77777777" w:rsidR="00F70483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lastRenderedPageBreak/>
        <w:t>Új könyv hozzáadása: A felhasználó megadhatja a könyv címét, szerzőjét, oldalszámát, műfaját és helyét.</w:t>
      </w:r>
    </w:p>
    <w:p w14:paraId="7478D8B8" w14:textId="183603FD" w:rsidR="00950F22" w:rsidRPr="00950F22" w:rsidRDefault="00D32061">
      <w:pPr>
        <w:rPr>
          <w:sz w:val="32"/>
          <w:szCs w:val="32"/>
        </w:rPr>
      </w:pPr>
      <w:r w:rsidRPr="00950F22">
        <w:rPr>
          <w:noProof/>
          <w:sz w:val="32"/>
          <w:szCs w:val="32"/>
        </w:rPr>
        <w:drawing>
          <wp:inline distT="0" distB="0" distL="0" distR="0" wp14:anchorId="77E4812F" wp14:editId="05549071">
            <wp:extent cx="5757545" cy="2933065"/>
            <wp:effectExtent l="0" t="0" r="0" b="0"/>
            <wp:docPr id="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E444" w14:textId="77777777" w:rsidR="00F70483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Könyv törlése: A felhasználó kiválaszthatja a törölni kívánt könyvet a listából.</w:t>
      </w:r>
    </w:p>
    <w:p w14:paraId="79AFD5E1" w14:textId="72BA2686" w:rsidR="00950F22" w:rsidRDefault="00D32061">
      <w:pPr>
        <w:rPr>
          <w:noProof/>
          <w:sz w:val="32"/>
          <w:szCs w:val="32"/>
        </w:rPr>
      </w:pPr>
      <w:r w:rsidRPr="00950F22">
        <w:rPr>
          <w:noProof/>
          <w:sz w:val="32"/>
          <w:szCs w:val="32"/>
        </w:rPr>
        <w:drawing>
          <wp:inline distT="0" distB="0" distL="0" distR="0" wp14:anchorId="76C4522E" wp14:editId="43DF9093">
            <wp:extent cx="5763895" cy="3169920"/>
            <wp:effectExtent l="0" t="0" r="0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4B3E" w14:textId="52659FAE" w:rsidR="00950F22" w:rsidRDefault="00950F2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/>
      </w:r>
    </w:p>
    <w:p w14:paraId="38C400F6" w14:textId="77777777" w:rsidR="00950F22" w:rsidRPr="00950F22" w:rsidRDefault="00950F22">
      <w:pPr>
        <w:rPr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66ACBB40" w14:textId="77777777" w:rsidR="00F70483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Könyvek listázása: Az alkalmazás kilistázza az összes jelenleg rendelkezésre álló könyvet.</w:t>
      </w:r>
    </w:p>
    <w:p w14:paraId="1720A4D2" w14:textId="5034C189" w:rsidR="00950F22" w:rsidRDefault="00D32061">
      <w:r w:rsidRPr="001548ED">
        <w:rPr>
          <w:noProof/>
        </w:rPr>
        <w:drawing>
          <wp:inline distT="0" distB="0" distL="0" distR="0" wp14:anchorId="72601FD1" wp14:editId="0B4AD0B1">
            <wp:extent cx="5763895" cy="1158240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6916" w14:textId="77777777" w:rsidR="00F70483" w:rsidRPr="00950F22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Kilépés: Az alkalmazás leáll, de előtte elmenti a könyvek adatait a szöveges fájlba.</w:t>
      </w:r>
    </w:p>
    <w:p w14:paraId="0088199F" w14:textId="44ECEAD1" w:rsidR="00950F22" w:rsidRDefault="00D32061">
      <w:r w:rsidRPr="001548ED">
        <w:rPr>
          <w:noProof/>
        </w:rPr>
        <w:drawing>
          <wp:inline distT="0" distB="0" distL="0" distR="0" wp14:anchorId="580A07D8" wp14:editId="25ABA530">
            <wp:extent cx="1679575" cy="53530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2B82" w14:textId="77777777" w:rsidR="00F70483" w:rsidRPr="00950F22" w:rsidRDefault="00000000">
      <w:pPr>
        <w:rPr>
          <w:sz w:val="32"/>
          <w:szCs w:val="32"/>
        </w:rPr>
      </w:pPr>
      <w:r w:rsidRPr="00950F22">
        <w:rPr>
          <w:sz w:val="32"/>
          <w:szCs w:val="32"/>
        </w:rPr>
        <w:t>A könyvek listázásánál és törlésénél a felhasználók interaktív menüt használhatnak, amely a konzol ablakban jelenik meg.</w:t>
      </w:r>
    </w:p>
    <w:p w14:paraId="2C94DD6B" w14:textId="5497898B" w:rsidR="00950F22" w:rsidRDefault="00D32061">
      <w:r w:rsidRPr="001548ED">
        <w:rPr>
          <w:noProof/>
        </w:rPr>
        <w:drawing>
          <wp:inline distT="0" distB="0" distL="0" distR="0" wp14:anchorId="431A2DB7" wp14:editId="29664CA8">
            <wp:extent cx="3020695" cy="1849120"/>
            <wp:effectExtent l="0" t="0" r="0" b="0"/>
            <wp:docPr id="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151C" w14:textId="77777777" w:rsidR="00F70483" w:rsidRDefault="00F70483"/>
    <w:p w14:paraId="2C64A8D1" w14:textId="77777777" w:rsidR="00F70483" w:rsidRPr="00881929" w:rsidRDefault="00000000">
      <w:pPr>
        <w:rPr>
          <w:sz w:val="32"/>
          <w:szCs w:val="32"/>
        </w:rPr>
      </w:pPr>
      <w:r w:rsidRPr="00881929">
        <w:rPr>
          <w:sz w:val="32"/>
          <w:szCs w:val="32"/>
        </w:rPr>
        <w:t>Az alkalmazás megvalósítja a következő funkciókat:</w:t>
      </w:r>
    </w:p>
    <w:p w14:paraId="2CAD2501" w14:textId="77777777" w:rsidR="00F70483" w:rsidRPr="00881929" w:rsidRDefault="00F70483">
      <w:pPr>
        <w:rPr>
          <w:sz w:val="32"/>
          <w:szCs w:val="32"/>
        </w:rPr>
      </w:pPr>
    </w:p>
    <w:p w14:paraId="0971715B" w14:textId="77777777" w:rsidR="00F70483" w:rsidRDefault="00000000">
      <w:pPr>
        <w:rPr>
          <w:sz w:val="32"/>
          <w:szCs w:val="32"/>
        </w:rPr>
      </w:pPr>
      <w:r w:rsidRPr="00881929">
        <w:rPr>
          <w:sz w:val="32"/>
          <w:szCs w:val="32"/>
        </w:rPr>
        <w:t>Adatbetöltés szöveges fájlból.</w:t>
      </w:r>
    </w:p>
    <w:p w14:paraId="0E9D87A6" w14:textId="03DDA323" w:rsidR="00881929" w:rsidRPr="00881929" w:rsidRDefault="00D32061">
      <w:pPr>
        <w:rPr>
          <w:sz w:val="32"/>
          <w:szCs w:val="32"/>
        </w:rPr>
      </w:pPr>
      <w:r w:rsidRPr="00881929">
        <w:rPr>
          <w:noProof/>
          <w:sz w:val="32"/>
          <w:szCs w:val="32"/>
        </w:rPr>
        <w:drawing>
          <wp:inline distT="0" distB="0" distL="0" distR="0" wp14:anchorId="0FA9B745" wp14:editId="428BAFA2">
            <wp:extent cx="5763895" cy="982345"/>
            <wp:effectExtent l="0" t="0" r="0" b="0"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4C40" w14:textId="77777777" w:rsidR="00881929" w:rsidRPr="00881929" w:rsidRDefault="00881929">
      <w:pPr>
        <w:rPr>
          <w:sz w:val="32"/>
          <w:szCs w:val="32"/>
        </w:rPr>
      </w:pPr>
    </w:p>
    <w:p w14:paraId="6016694D" w14:textId="77777777" w:rsidR="00F70483" w:rsidRDefault="00000000">
      <w:pPr>
        <w:rPr>
          <w:sz w:val="32"/>
          <w:szCs w:val="32"/>
        </w:rPr>
      </w:pPr>
      <w:r w:rsidRPr="00881929">
        <w:rPr>
          <w:sz w:val="32"/>
          <w:szCs w:val="32"/>
        </w:rPr>
        <w:lastRenderedPageBreak/>
        <w:t>Adatmentés szöveges fájlba.</w:t>
      </w:r>
    </w:p>
    <w:p w14:paraId="6B7B5D82" w14:textId="61FFF109" w:rsidR="00881929" w:rsidRPr="00881929" w:rsidRDefault="00D32061">
      <w:pPr>
        <w:rPr>
          <w:sz w:val="32"/>
          <w:szCs w:val="32"/>
        </w:rPr>
      </w:pPr>
      <w:r w:rsidRPr="00881929">
        <w:rPr>
          <w:noProof/>
          <w:sz w:val="32"/>
          <w:szCs w:val="32"/>
        </w:rPr>
        <w:drawing>
          <wp:inline distT="0" distB="0" distL="0" distR="0" wp14:anchorId="4902A567" wp14:editId="5D24A5F8">
            <wp:extent cx="5194935" cy="1862455"/>
            <wp:effectExtent l="0" t="0" r="0" b="0"/>
            <wp:docPr id="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E33C" w14:textId="77777777" w:rsidR="00881929" w:rsidRPr="00881929" w:rsidRDefault="00881929">
      <w:pPr>
        <w:rPr>
          <w:sz w:val="32"/>
          <w:szCs w:val="32"/>
        </w:rPr>
      </w:pPr>
    </w:p>
    <w:p w14:paraId="56D2A67B" w14:textId="21EF5C61" w:rsidR="00881929" w:rsidRDefault="00000000">
      <w:pPr>
        <w:rPr>
          <w:sz w:val="32"/>
          <w:szCs w:val="32"/>
        </w:rPr>
      </w:pPr>
      <w:r w:rsidRPr="00881929">
        <w:rPr>
          <w:sz w:val="32"/>
          <w:szCs w:val="32"/>
        </w:rPr>
        <w:t>Felhasználói interakció a konzolablakon keresztül.</w:t>
      </w:r>
    </w:p>
    <w:p w14:paraId="66C80186" w14:textId="77777777" w:rsidR="00F70483" w:rsidRPr="00881929" w:rsidRDefault="008819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49B205" w14:textId="77777777" w:rsidR="00F70483" w:rsidRDefault="00000000">
      <w:r>
        <w:t>A könyvtárkezelő alkalmazás fejlesztéséhez a C# nyelvet és a .NET keretrendszert használtuk.</w:t>
      </w:r>
    </w:p>
    <w:p w14:paraId="283F54E4" w14:textId="77777777" w:rsidR="00F70483" w:rsidRDefault="00F70483"/>
    <w:p w14:paraId="20A877F6" w14:textId="77777777" w:rsidR="00F70483" w:rsidRDefault="00000000">
      <w:r>
        <w:t>Felhasznált technológiák:</w:t>
      </w:r>
    </w:p>
    <w:p w14:paraId="7A0ED6A1" w14:textId="77777777" w:rsidR="00F70483" w:rsidRDefault="00F70483"/>
    <w:p w14:paraId="264CDC85" w14:textId="77777777" w:rsidR="00F70483" w:rsidRDefault="00000000">
      <w:r>
        <w:t>C# nyelv</w:t>
      </w:r>
    </w:p>
    <w:p w14:paraId="6DB4A1DF" w14:textId="77777777" w:rsidR="00F70483" w:rsidRDefault="00000000">
      <w:r>
        <w:t>.NET keretrendszer (8.0)</w:t>
      </w:r>
    </w:p>
    <w:p w14:paraId="45B2D3C2" w14:textId="77777777" w:rsidR="00F70483" w:rsidRDefault="00000000">
      <w:r>
        <w:t>Fejlesztő:</w:t>
      </w:r>
    </w:p>
    <w:p w14:paraId="78729B1B" w14:textId="77777777" w:rsidR="00F70483" w:rsidRDefault="00000000">
      <w:r>
        <w:t>Glonczi Tamás</w:t>
      </w:r>
    </w:p>
    <w:p w14:paraId="5FB54EA5" w14:textId="77777777" w:rsidR="00F70483" w:rsidRDefault="00000000">
      <w:r>
        <w:t>Kulcsár Dénes</w:t>
      </w:r>
    </w:p>
    <w:p w14:paraId="49970940" w14:textId="77777777" w:rsidR="00F70483" w:rsidRDefault="00F70483"/>
    <w:p w14:paraId="424AB903" w14:textId="77777777" w:rsidR="00F70483" w:rsidRDefault="00000000">
      <w:r>
        <w:t>Verzió: 1.0</w:t>
      </w:r>
    </w:p>
    <w:p w14:paraId="47A87CFC" w14:textId="77777777" w:rsidR="00F70483" w:rsidRDefault="00F70483"/>
    <w:p w14:paraId="25CFA1AC" w14:textId="77777777" w:rsidR="00F70483" w:rsidRDefault="00000000">
      <w:r>
        <w:t>Kiadás dátuma: 2024.02.15</w:t>
      </w:r>
    </w:p>
    <w:sectPr w:rsidR="00F7048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6D18" w14:textId="77777777" w:rsidR="00F37B22" w:rsidRDefault="00F37B22">
      <w:pPr>
        <w:spacing w:after="0" w:line="240" w:lineRule="auto"/>
      </w:pPr>
      <w:r>
        <w:separator/>
      </w:r>
    </w:p>
  </w:endnote>
  <w:endnote w:type="continuationSeparator" w:id="0">
    <w:p w14:paraId="261A8862" w14:textId="77777777" w:rsidR="00F37B22" w:rsidRDefault="00F3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31C6" w14:textId="77777777" w:rsidR="00F37B22" w:rsidRDefault="00F37B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B8570B" w14:textId="77777777" w:rsidR="00F37B22" w:rsidRDefault="00F37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3"/>
    <w:rsid w:val="00784594"/>
    <w:rsid w:val="0087065A"/>
    <w:rsid w:val="00881929"/>
    <w:rsid w:val="00950F22"/>
    <w:rsid w:val="00A024BD"/>
    <w:rsid w:val="00D32061"/>
    <w:rsid w:val="00F37B2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35A8"/>
  <w15:docId w15:val="{AD5B1A33-6A89-47D5-AA8D-D5632FE7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  <w:autoSpaceDN w:val="0"/>
      <w:spacing w:after="160" w:line="256" w:lineRule="auto"/>
    </w:pPr>
    <w:rPr>
      <w:kern w:val="3"/>
      <w:sz w:val="22"/>
      <w:szCs w:val="22"/>
      <w:lang w:eastAsia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Cmsor7">
    <w:name w:val="heading 7"/>
    <w:basedOn w:val="Norml"/>
    <w:next w:val="Norm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Cmsor8">
    <w:name w:val="heading 8"/>
    <w:basedOn w:val="Norml"/>
    <w:next w:val="Norm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Cmsor9">
    <w:name w:val="heading 9"/>
    <w:basedOn w:val="Norml"/>
    <w:next w:val="Norm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Cmsor2Char">
    <w:name w:val="Címsor 2 Char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Cmsor3Char">
    <w:name w:val="Címsor 3 Char"/>
    <w:rPr>
      <w:rFonts w:eastAsia="Times New Roman" w:cs="Times New Roman"/>
      <w:color w:val="0F4761"/>
      <w:sz w:val="28"/>
      <w:szCs w:val="28"/>
    </w:rPr>
  </w:style>
  <w:style w:type="character" w:customStyle="1" w:styleId="Cmsor4Char">
    <w:name w:val="Címsor 4 Char"/>
    <w:rPr>
      <w:rFonts w:eastAsia="Times New Roman" w:cs="Times New Roman"/>
      <w:i/>
      <w:iCs/>
      <w:color w:val="0F4761"/>
    </w:rPr>
  </w:style>
  <w:style w:type="character" w:customStyle="1" w:styleId="Cmsor5Char">
    <w:name w:val="Címsor 5 Char"/>
    <w:rPr>
      <w:rFonts w:eastAsia="Times New Roman" w:cs="Times New Roman"/>
      <w:color w:val="0F4761"/>
    </w:rPr>
  </w:style>
  <w:style w:type="character" w:customStyle="1" w:styleId="Cmsor6Char">
    <w:name w:val="Címsor 6 Char"/>
    <w:rPr>
      <w:rFonts w:eastAsia="Times New Roman" w:cs="Times New Roman"/>
      <w:i/>
      <w:iCs/>
      <w:color w:val="595959"/>
    </w:rPr>
  </w:style>
  <w:style w:type="character" w:customStyle="1" w:styleId="Cmsor7Char">
    <w:name w:val="Címsor 7 Char"/>
    <w:rPr>
      <w:rFonts w:eastAsia="Times New Roman" w:cs="Times New Roman"/>
      <w:color w:val="595959"/>
    </w:rPr>
  </w:style>
  <w:style w:type="character" w:customStyle="1" w:styleId="Cmsor8Char">
    <w:name w:val="Címsor 8 Char"/>
    <w:rPr>
      <w:rFonts w:eastAsia="Times New Roman" w:cs="Times New Roman"/>
      <w:i/>
      <w:iCs/>
      <w:color w:val="272727"/>
    </w:rPr>
  </w:style>
  <w:style w:type="character" w:customStyle="1" w:styleId="Cmsor9Char">
    <w:name w:val="Címsor 9 Char"/>
    <w:rPr>
      <w:rFonts w:eastAsia="Times New Roman" w:cs="Times New Roman"/>
      <w:color w:val="272727"/>
    </w:rPr>
  </w:style>
  <w:style w:type="paragraph" w:styleId="Cm">
    <w:name w:val="Title"/>
    <w:basedOn w:val="Norml"/>
    <w:next w:val="Norm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mChar">
    <w:name w:val="Cím Char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lcm">
    <w:name w:val="Subtitle"/>
    <w:basedOn w:val="Norml"/>
    <w:next w:val="Norm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AlcmChar">
    <w:name w:val="Alcím Char"/>
    <w:rPr>
      <w:rFonts w:eastAsia="Times New Roman" w:cs="Times New Roman"/>
      <w:color w:val="595959"/>
      <w:spacing w:val="15"/>
      <w:sz w:val="28"/>
      <w:szCs w:val="28"/>
    </w:rPr>
  </w:style>
  <w:style w:type="paragraph" w:styleId="Idzet">
    <w:name w:val="Quote"/>
    <w:basedOn w:val="Norml"/>
    <w:next w:val="Norml"/>
    <w:pPr>
      <w:spacing w:before="160"/>
      <w:jc w:val="center"/>
    </w:pPr>
    <w:rPr>
      <w:i/>
      <w:iCs/>
      <w:color w:val="404040"/>
    </w:rPr>
  </w:style>
  <w:style w:type="character" w:customStyle="1" w:styleId="IdzetChar">
    <w:name w:val="Idézet Char"/>
    <w:rPr>
      <w:i/>
      <w:iCs/>
      <w:color w:val="404040"/>
    </w:rPr>
  </w:style>
  <w:style w:type="paragraph" w:styleId="Listaszerbekezds">
    <w:name w:val="List Paragraph"/>
    <w:basedOn w:val="Norml"/>
    <w:pPr>
      <w:ind w:left="720"/>
      <w:contextualSpacing/>
    </w:pPr>
  </w:style>
  <w:style w:type="character" w:styleId="Erskiemels">
    <w:name w:val="Intense Emphasis"/>
    <w:rPr>
      <w:i/>
      <w:iCs/>
      <w:color w:val="0F4761"/>
    </w:rPr>
  </w:style>
  <w:style w:type="paragraph" w:styleId="Kiemeltidzet">
    <w:name w:val="Intense Quote"/>
    <w:basedOn w:val="Norml"/>
    <w:next w:val="Norm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KiemeltidzetChar">
    <w:name w:val="Kiemelt idézet Char"/>
    <w:rPr>
      <w:i/>
      <w:iCs/>
      <w:color w:val="0F4761"/>
    </w:rPr>
  </w:style>
  <w:style w:type="character" w:styleId="Ershivatkozs">
    <w:name w:val="Intense Referenc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2024-02-22T10:06:00Z</dcterms:created>
  <dcterms:modified xsi:type="dcterms:W3CDTF">2024-02-22T10:06:00Z</dcterms:modified>
</cp:coreProperties>
</file>